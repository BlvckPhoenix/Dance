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5C61E4" w:rsidP="005C61E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61E4" w:rsidRPr="00AA4794" w:rsidRDefault="009E2616" w:rsidP="005C61E4">
            <w:pPr>
              <w:pStyle w:val="Date"/>
            </w:pPr>
            <w:sdt>
              <w:sdtPr>
                <w:alias w:val="Enter Date:"/>
                <w:tag w:val="Enter Date:"/>
                <w:id w:val="-1419474777"/>
                <w:placeholder>
                  <w:docPart w:val="84C22C8CF54C40B08F9E6B5A2111E67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Date</w:t>
                </w:r>
              </w:sdtContent>
            </w:sdt>
          </w:p>
          <w:p w:rsidR="005C61E4" w:rsidRPr="00AA4794" w:rsidRDefault="009E2616" w:rsidP="005C61E4">
            <w:pPr>
              <w:pStyle w:val="Title"/>
            </w:pPr>
            <w:sdt>
              <w:sdtPr>
                <w:alias w:val="Enter event title here:"/>
                <w:tag w:val="Enter event title here:"/>
                <w:id w:val="-957177044"/>
                <w:placeholder>
                  <w:docPart w:val="9BD8177B2D76481A834EF611AEA3F5BA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Event</w:t>
                </w:r>
                <w:r w:rsidR="005C61E4"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941967304"/>
              <w:placeholder>
                <w:docPart w:val="BACD8B910FEA4E2398D0F17CB70407CE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320469029"/>
              <w:placeholder>
                <w:docPart w:val="2714B12D2F1745F997D72D38FE2901C6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:rsidR="00880783" w:rsidRPr="00AA4794" w:rsidRDefault="005C61E4" w:rsidP="00AA479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Picture 3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68918032"/>
                <w:placeholder>
                  <w:docPart w:val="78FB5218FBC14BF19B4AA254C03B991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Key Event Info Here!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ABA5037C642F40049DEC720E1EF54DB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19531705"/>
                <w:placeholder>
                  <w:docPart w:val="A761F36FB8384D25954BCD6996F3A45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Don’t Be Shy—Tell Them Why They Can’t Miss It!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F5BCBF0B95734BDAAFE2F03451B4A06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73402092"/>
                <w:placeholder>
                  <w:docPart w:val="03941A9631CB4496B40A089A416FB22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One More Point Here!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B6BC966A942E412CB696B5389947CC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7855617"/>
                <w:placeholder>
                  <w:docPart w:val="78F8FC08CC674D1F9C123B88C5EF35A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More Great Info Here!</w:t>
                </w:r>
              </w:sdtContent>
            </w:sdt>
          </w:p>
          <w:p w:rsidR="005C61E4" w:rsidRPr="00AA4794" w:rsidRDefault="009E2616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46648AC673EE4A948651725E12AA2CD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9E2616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71386467"/>
                <w:placeholder>
                  <w:docPart w:val="8E1857044CC14607BC84D3A022F4F6D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A4794" w:rsidRPr="00AA4794">
                  <w:t>You Have Room for Another One Here!</w:t>
                </w:r>
              </w:sdtContent>
            </w:sdt>
          </w:p>
          <w:p w:rsidR="005C61E4" w:rsidRPr="00AA4794" w:rsidRDefault="009E2616" w:rsidP="005C61E4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037618065"/>
                <w:placeholder>
                  <w:docPart w:val="180EB780737049908838553298C1306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Company Name</w:t>
                </w:r>
              </w:sdtContent>
            </w:sdt>
          </w:p>
          <w:p w:rsidR="005C61E4" w:rsidRPr="00AA4794" w:rsidRDefault="009E2616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A7B47BC82D574FE7BEC9342BAD266143"/>
                </w:placeholder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Street Address</w:t>
                </w:r>
                <w:r w:rsidR="005C61E4" w:rsidRPr="00AA4794">
                  <w:br/>
                  <w:t>City, ST ZIP Code</w:t>
                </w:r>
              </w:sdtContent>
            </w:sdt>
          </w:p>
          <w:p w:rsidR="005C61E4" w:rsidRPr="00AA4794" w:rsidRDefault="009E2616" w:rsidP="00AA4794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673945644"/>
                <w:placeholder>
                  <w:docPart w:val="8C0ABC4693F84BCAA01DEAB1D0B7B17E"/>
                </w:placeholder>
                <w:temporary/>
                <w:showingPlcHdr/>
                <w15:appearance w15:val="hidden"/>
              </w:sdtPr>
              <w:sdtEndPr/>
              <w:sdtContent>
                <w:r w:rsidR="005C61E4" w:rsidRPr="00AA4794">
                  <w:t>Telephone</w:t>
                </w:r>
              </w:sdtContent>
            </w:sdt>
          </w:p>
          <w:p w:rsidR="005C61E4" w:rsidRPr="00AA4794" w:rsidRDefault="009E2616" w:rsidP="00AA4794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267527076"/>
                <w:placeholder>
                  <w:docPart w:val="C9055E6B7FEA4996868117F437AE5FE4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Web Address</w:t>
                </w:r>
              </w:sdtContent>
            </w:sdt>
          </w:p>
          <w:p w:rsidR="005C61E4" w:rsidRPr="00AA4794" w:rsidRDefault="009E2616" w:rsidP="00AA4794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558429644"/>
                <w:placeholder>
                  <w:docPart w:val="07D957424D5E44088C9D191E37C07D11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Dates and Times</w:t>
                </w:r>
              </w:sdtContent>
            </w:sdt>
          </w:p>
        </w:tc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16" w:rsidRDefault="009E2616" w:rsidP="005F5D5F">
      <w:pPr>
        <w:spacing w:after="0" w:line="240" w:lineRule="auto"/>
      </w:pPr>
      <w:r>
        <w:separator/>
      </w:r>
    </w:p>
  </w:endnote>
  <w:endnote w:type="continuationSeparator" w:id="0">
    <w:p w:rsidR="009E2616" w:rsidRDefault="009E2616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16" w:rsidRDefault="009E2616" w:rsidP="005F5D5F">
      <w:pPr>
        <w:spacing w:after="0" w:line="240" w:lineRule="auto"/>
      </w:pPr>
      <w:r>
        <w:separator/>
      </w:r>
    </w:p>
  </w:footnote>
  <w:footnote w:type="continuationSeparator" w:id="0">
    <w:p w:rsidR="009E2616" w:rsidRDefault="009E2616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B6"/>
    <w:rsid w:val="000168C0"/>
    <w:rsid w:val="000427C6"/>
    <w:rsid w:val="00076F31"/>
    <w:rsid w:val="00171CDD"/>
    <w:rsid w:val="00175521"/>
    <w:rsid w:val="00181FB9"/>
    <w:rsid w:val="00251739"/>
    <w:rsid w:val="00261A78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9E2616"/>
    <w:rsid w:val="00A03450"/>
    <w:rsid w:val="00A97C88"/>
    <w:rsid w:val="00AA4794"/>
    <w:rsid w:val="00AB3068"/>
    <w:rsid w:val="00AB58F4"/>
    <w:rsid w:val="00AF32DC"/>
    <w:rsid w:val="00B206B6"/>
    <w:rsid w:val="00B46A60"/>
    <w:rsid w:val="00BC6ED1"/>
    <w:rsid w:val="00C57F20"/>
    <w:rsid w:val="00D16845"/>
    <w:rsid w:val="00D56FBE"/>
    <w:rsid w:val="00D751DD"/>
    <w:rsid w:val="00E3564F"/>
    <w:rsid w:val="00EC1838"/>
    <w:rsid w:val="00F2548A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B62608A"/>
  <w15:chartTrackingRefBased/>
  <w15:docId w15:val="{AEFF42BF-4D7C-475D-8877-21241D66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efesa1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C22C8CF54C40B08F9E6B5A2111E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8E57-72BF-4C83-B1A9-B69D4AB299CA}"/>
      </w:docPartPr>
      <w:docPartBody>
        <w:p w:rsidR="00000000" w:rsidRDefault="00501A02">
          <w:pPr>
            <w:pStyle w:val="84C22C8CF54C40B08F9E6B5A2111E679"/>
          </w:pPr>
          <w:r w:rsidRPr="00AA4794">
            <w:t>Date</w:t>
          </w:r>
        </w:p>
      </w:docPartBody>
    </w:docPart>
    <w:docPart>
      <w:docPartPr>
        <w:name w:val="9BD8177B2D76481A834EF611AEA3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F887-BBBB-4D3D-9C8D-65696E688A31}"/>
      </w:docPartPr>
      <w:docPartBody>
        <w:p w:rsidR="00000000" w:rsidRDefault="00501A02">
          <w:pPr>
            <w:pStyle w:val="9BD8177B2D76481A834EF611AEA3F5BA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BACD8B910FEA4E2398D0F17CB7040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E333-B100-4F6A-A568-4D572A63F001}"/>
      </w:docPartPr>
      <w:docPartBody>
        <w:p w:rsidR="00000000" w:rsidRDefault="00501A02">
          <w:pPr>
            <w:pStyle w:val="BACD8B910FEA4E2398D0F17CB70407CE"/>
          </w:pPr>
          <w:r w:rsidRPr="00AA4794">
            <w:t xml:space="preserve">Event </w:t>
          </w:r>
          <w:r w:rsidRPr="00AA4794">
            <w:t>Description Heading</w:t>
          </w:r>
        </w:p>
      </w:docPartBody>
    </w:docPart>
    <w:docPart>
      <w:docPartPr>
        <w:name w:val="2714B12D2F1745F997D72D38FE29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CD82C-0CEC-49FB-9E3F-EF2ABEEB9BE7}"/>
      </w:docPartPr>
      <w:docPartBody>
        <w:p w:rsidR="00000000" w:rsidRDefault="00501A02">
          <w:pPr>
            <w:pStyle w:val="2714B12D2F1745F997D72D38FE2901C6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</w:t>
          </w:r>
          <w:r w:rsidRPr="00AA4794">
            <w:t>on, just click the option you need.</w:t>
          </w:r>
        </w:p>
      </w:docPartBody>
    </w:docPart>
    <w:docPart>
      <w:docPartPr>
        <w:name w:val="78FB5218FBC14BF19B4AA254C03B9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8253-AAB8-463C-85FE-11F1AEA2182B}"/>
      </w:docPartPr>
      <w:docPartBody>
        <w:p w:rsidR="00000000" w:rsidRDefault="00501A02">
          <w:pPr>
            <w:pStyle w:val="78FB5218FBC14BF19B4AA254C03B9912"/>
          </w:pPr>
          <w:r w:rsidRPr="00AA4794">
            <w:t>Add Key Event Info Here!</w:t>
          </w:r>
        </w:p>
      </w:docPartBody>
    </w:docPart>
    <w:docPart>
      <w:docPartPr>
        <w:name w:val="ABA5037C642F40049DEC720E1EF5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73028-9210-402A-90B6-3AEB805056A0}"/>
      </w:docPartPr>
      <w:docPartBody>
        <w:p w:rsidR="00000000" w:rsidRDefault="00501A02">
          <w:pPr>
            <w:pStyle w:val="ABA5037C642F40049DEC720E1EF54DB8"/>
          </w:pPr>
          <w:r w:rsidRPr="00AA4794">
            <w:t>────</w:t>
          </w:r>
        </w:p>
      </w:docPartBody>
    </w:docPart>
    <w:docPart>
      <w:docPartPr>
        <w:name w:val="A761F36FB8384D25954BCD6996F3A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DB65-A6E8-424A-B085-961F56B23D5A}"/>
      </w:docPartPr>
      <w:docPartBody>
        <w:p w:rsidR="00000000" w:rsidRDefault="00501A02">
          <w:pPr>
            <w:pStyle w:val="A761F36FB8384D25954BCD6996F3A45C"/>
          </w:pPr>
          <w:r w:rsidRPr="00AA4794">
            <w:t>Don’t Be Shy—Tell Them Why They Can’t Miss It!</w:t>
          </w:r>
        </w:p>
      </w:docPartBody>
    </w:docPart>
    <w:docPart>
      <w:docPartPr>
        <w:name w:val="F5BCBF0B95734BDAAFE2F03451B4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CB232-7582-486A-BFC9-76143029F9A4}"/>
      </w:docPartPr>
      <w:docPartBody>
        <w:p w:rsidR="00000000" w:rsidRDefault="00501A02">
          <w:pPr>
            <w:pStyle w:val="F5BCBF0B95734BDAAFE2F03451B4A066"/>
          </w:pPr>
          <w:r w:rsidRPr="00AA4794">
            <w:t>────</w:t>
          </w:r>
        </w:p>
      </w:docPartBody>
    </w:docPart>
    <w:docPart>
      <w:docPartPr>
        <w:name w:val="03941A9631CB4496B40A089A416FB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AF83C-1B47-4D94-94A4-234EAA84E4CE}"/>
      </w:docPartPr>
      <w:docPartBody>
        <w:p w:rsidR="00000000" w:rsidRDefault="00501A02">
          <w:pPr>
            <w:pStyle w:val="03941A9631CB4496B40A089A416FB225"/>
          </w:pPr>
          <w:r w:rsidRPr="00AA4794">
            <w:t>One More Point Here!</w:t>
          </w:r>
        </w:p>
      </w:docPartBody>
    </w:docPart>
    <w:docPart>
      <w:docPartPr>
        <w:name w:val="B6BC966A942E412CB696B5389947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D493-4548-4A33-8C1A-3D2EA9BA089E}"/>
      </w:docPartPr>
      <w:docPartBody>
        <w:p w:rsidR="00000000" w:rsidRDefault="00501A02">
          <w:pPr>
            <w:pStyle w:val="B6BC966A942E412CB696B5389947CCB6"/>
          </w:pPr>
          <w:r w:rsidRPr="00AA4794">
            <w:t>────</w:t>
          </w:r>
        </w:p>
      </w:docPartBody>
    </w:docPart>
    <w:docPart>
      <w:docPartPr>
        <w:name w:val="78F8FC08CC674D1F9C123B88C5EF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EFFF6-E6EC-4760-A5B2-81663A9D8064}"/>
      </w:docPartPr>
      <w:docPartBody>
        <w:p w:rsidR="00000000" w:rsidRDefault="00501A02">
          <w:pPr>
            <w:pStyle w:val="78F8FC08CC674D1F9C123B88C5EF35A1"/>
          </w:pPr>
          <w:r w:rsidRPr="00AA4794">
            <w:t>Add More Great Info Here!</w:t>
          </w:r>
        </w:p>
      </w:docPartBody>
    </w:docPart>
    <w:docPart>
      <w:docPartPr>
        <w:name w:val="46648AC673EE4A948651725E12AA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155DF-7435-4273-95FF-E729E33D2A34}"/>
      </w:docPartPr>
      <w:docPartBody>
        <w:p w:rsidR="00000000" w:rsidRDefault="00501A02">
          <w:pPr>
            <w:pStyle w:val="46648AC673EE4A948651725E12AA2CDB"/>
          </w:pPr>
          <w:r w:rsidRPr="00AA4794">
            <w:t>────</w:t>
          </w:r>
        </w:p>
      </w:docPartBody>
    </w:docPart>
    <w:docPart>
      <w:docPartPr>
        <w:name w:val="8E1857044CC14607BC84D3A022F4F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FF803-2D9C-4AC7-B2CD-9C9E7B1DC18A}"/>
      </w:docPartPr>
      <w:docPartBody>
        <w:p w:rsidR="00000000" w:rsidRDefault="00501A02">
          <w:pPr>
            <w:pStyle w:val="8E1857044CC14607BC84D3A022F4F6D9"/>
          </w:pPr>
          <w:r w:rsidRPr="00AA4794">
            <w:t>You Have Room for Another One Here!</w:t>
          </w:r>
        </w:p>
      </w:docPartBody>
    </w:docPart>
    <w:docPart>
      <w:docPartPr>
        <w:name w:val="180EB780737049908838553298C13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F1CDE-171B-4F9D-8200-B01ECABE632C}"/>
      </w:docPartPr>
      <w:docPartBody>
        <w:p w:rsidR="00000000" w:rsidRDefault="00501A02">
          <w:pPr>
            <w:pStyle w:val="180EB780737049908838553298C13061"/>
          </w:pPr>
          <w:r w:rsidRPr="00AA4794">
            <w:t>Company Name</w:t>
          </w:r>
        </w:p>
      </w:docPartBody>
    </w:docPart>
    <w:docPart>
      <w:docPartPr>
        <w:name w:val="A7B47BC82D574FE7BEC9342BAD266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D7D5-9DAB-4384-A010-BCF3471E3F5E}"/>
      </w:docPartPr>
      <w:docPartBody>
        <w:p w:rsidR="00000000" w:rsidRDefault="00501A02">
          <w:pPr>
            <w:pStyle w:val="A7B47BC82D574FE7BEC9342BAD266143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8C0ABC4693F84BCAA01DEAB1D0B7B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D084-622A-4E63-B6F6-B24AC133E695}"/>
      </w:docPartPr>
      <w:docPartBody>
        <w:p w:rsidR="00000000" w:rsidRDefault="00501A02">
          <w:pPr>
            <w:pStyle w:val="8C0ABC4693F84BCAA01DEAB1D0B7B17E"/>
          </w:pPr>
          <w:r w:rsidRPr="00AA4794">
            <w:t>Telephone</w:t>
          </w:r>
        </w:p>
      </w:docPartBody>
    </w:docPart>
    <w:docPart>
      <w:docPartPr>
        <w:name w:val="C9055E6B7FEA4996868117F437AE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E284-052F-4E21-887A-3B9A6F0E08F0}"/>
      </w:docPartPr>
      <w:docPartBody>
        <w:p w:rsidR="00000000" w:rsidRDefault="00501A02">
          <w:pPr>
            <w:pStyle w:val="C9055E6B7FEA4996868117F437AE5FE4"/>
          </w:pPr>
          <w:r w:rsidRPr="00AA4794">
            <w:t>Web Address</w:t>
          </w:r>
        </w:p>
      </w:docPartBody>
    </w:docPart>
    <w:docPart>
      <w:docPartPr>
        <w:name w:val="07D957424D5E44088C9D191E37C0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C573-14AD-4E6C-936B-5EADBE11C97B}"/>
      </w:docPartPr>
      <w:docPartBody>
        <w:p w:rsidR="00000000" w:rsidRDefault="00501A02">
          <w:pPr>
            <w:pStyle w:val="07D957424D5E44088C9D191E37C07D11"/>
          </w:pPr>
          <w:r w:rsidRPr="00AA4794">
            <w:t>Dates and Times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02"/>
    <w:rsid w:val="005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22C8CF54C40B08F9E6B5A2111E679">
    <w:name w:val="84C22C8CF54C40B08F9E6B5A2111E679"/>
  </w:style>
  <w:style w:type="paragraph" w:customStyle="1" w:styleId="9BD8177B2D76481A834EF611AEA3F5BA">
    <w:name w:val="9BD8177B2D76481A834EF611AEA3F5BA"/>
  </w:style>
  <w:style w:type="paragraph" w:customStyle="1" w:styleId="BACD8B910FEA4E2398D0F17CB70407CE">
    <w:name w:val="BACD8B910FEA4E2398D0F17CB70407CE"/>
  </w:style>
  <w:style w:type="paragraph" w:customStyle="1" w:styleId="2714B12D2F1745F997D72D38FE2901C6">
    <w:name w:val="2714B12D2F1745F997D72D38FE2901C6"/>
  </w:style>
  <w:style w:type="paragraph" w:customStyle="1" w:styleId="78FB5218FBC14BF19B4AA254C03B9912">
    <w:name w:val="78FB5218FBC14BF19B4AA254C03B9912"/>
  </w:style>
  <w:style w:type="paragraph" w:customStyle="1" w:styleId="ABA5037C642F40049DEC720E1EF54DB8">
    <w:name w:val="ABA5037C642F40049DEC720E1EF54DB8"/>
  </w:style>
  <w:style w:type="paragraph" w:customStyle="1" w:styleId="A761F36FB8384D25954BCD6996F3A45C">
    <w:name w:val="A761F36FB8384D25954BCD6996F3A45C"/>
  </w:style>
  <w:style w:type="paragraph" w:customStyle="1" w:styleId="F5BCBF0B95734BDAAFE2F03451B4A066">
    <w:name w:val="F5BCBF0B95734BDAAFE2F03451B4A066"/>
  </w:style>
  <w:style w:type="paragraph" w:customStyle="1" w:styleId="03941A9631CB4496B40A089A416FB225">
    <w:name w:val="03941A9631CB4496B40A089A416FB225"/>
  </w:style>
  <w:style w:type="paragraph" w:customStyle="1" w:styleId="B6BC966A942E412CB696B5389947CCB6">
    <w:name w:val="B6BC966A942E412CB696B5389947CCB6"/>
  </w:style>
  <w:style w:type="paragraph" w:customStyle="1" w:styleId="78F8FC08CC674D1F9C123B88C5EF35A1">
    <w:name w:val="78F8FC08CC674D1F9C123B88C5EF35A1"/>
  </w:style>
  <w:style w:type="paragraph" w:customStyle="1" w:styleId="46648AC673EE4A948651725E12AA2CDB">
    <w:name w:val="46648AC673EE4A948651725E12AA2CDB"/>
  </w:style>
  <w:style w:type="paragraph" w:customStyle="1" w:styleId="8E1857044CC14607BC84D3A022F4F6D9">
    <w:name w:val="8E1857044CC14607BC84D3A022F4F6D9"/>
  </w:style>
  <w:style w:type="paragraph" w:customStyle="1" w:styleId="180EB780737049908838553298C13061">
    <w:name w:val="180EB780737049908838553298C13061"/>
  </w:style>
  <w:style w:type="paragraph" w:customStyle="1" w:styleId="A7B47BC82D574FE7BEC9342BAD266143">
    <w:name w:val="A7B47BC82D574FE7BEC9342BAD266143"/>
  </w:style>
  <w:style w:type="paragraph" w:customStyle="1" w:styleId="8C0ABC4693F84BCAA01DEAB1D0B7B17E">
    <w:name w:val="8C0ABC4693F84BCAA01DEAB1D0B7B17E"/>
  </w:style>
  <w:style w:type="paragraph" w:customStyle="1" w:styleId="C9055E6B7FEA4996868117F437AE5FE4">
    <w:name w:val="C9055E6B7FEA4996868117F437AE5FE4"/>
  </w:style>
  <w:style w:type="paragraph" w:customStyle="1" w:styleId="07D957424D5E44088C9D191E37C07D11">
    <w:name w:val="07D957424D5E44088C9D191E37C07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Haefeli</dc:creator>
  <cp:keywords/>
  <dc:description/>
  <cp:lastModifiedBy>Samson Haefeli</cp:lastModifiedBy>
  <cp:revision>1</cp:revision>
  <dcterms:created xsi:type="dcterms:W3CDTF">2017-01-31T09:49:00Z</dcterms:created>
  <dcterms:modified xsi:type="dcterms:W3CDTF">2017-01-31T09:50:00Z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